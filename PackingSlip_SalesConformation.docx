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PackingSlip_SalesConformation/50004"/>
            <w:id w:val="-346637227"/>
            <w:placeholder>
              <w:docPart w:val="E75F7F8197954E4BB25340D33CAE312B"/>
            </w:placeholder>
            <w:dataBinding w:prefixMappings="xmlns:ns0='urn:microsoft-dynamics-nav/reports/PackingSlip_SalesConformation/50004/'" w:xpath="/ns0:NavWordReportXmlPart[1]/ns0:Header[1]/ns0:CustomerAddress1[1]" w:storeItemID="{548263E1-0E97-4CE4-8870-0C1674D49B9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PackingSlip_SalesConformation/50004"/>
            <w:id w:val="-1171950695"/>
            <w:placeholder>
              <w:docPart w:val="4DDBEE593B9F444AAA7B4193A6631176"/>
            </w:placeholder>
            <w:dataBinding w:prefixMappings="xmlns:ns0='urn:microsoft-dynamics-nav/reports/PackingSlip_SalesConformation/50004/'" w:xpath="/ns0:NavWordReportXmlPart[1]/ns0:Header[1]/ns0:CompanyAddress1[1]" w:storeItemID="{548263E1-0E97-4CE4-8870-0C1674D49B93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PackingSlip_SalesConformation/50004"/>
            <w:id w:val="2121793087"/>
            <w:placeholder>
              <w:docPart w:val="E75F7F8197954E4BB25340D33CAE312B"/>
            </w:placeholder>
            <w:dataBinding w:prefixMappings="xmlns:ns0='urn:microsoft-dynamics-nav/reports/PackingSlip_SalesConformation/50004/'" w:xpath="/ns0:NavWordReportXmlPart[1]/ns0:Header[1]/ns0:CustomerAddress2[1]" w:storeItemID="{548263E1-0E97-4CE4-8870-0C1674D49B93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PackingSlip_SalesConformation/50004"/>
            <w:id w:val="1521665205"/>
            <w:placeholder>
              <w:docPart w:val="952A8435749047F587B8E98072B7D243"/>
            </w:placeholder>
            <w:dataBinding w:prefixMappings="xmlns:ns0='urn:microsoft-dynamics-nav/reports/PackingSlip_SalesConformation/50004/'" w:xpath="/ns0:NavWordReportXmlPart[1]/ns0:Header[1]/ns0:CompanyAddress2[1]" w:storeItemID="{548263E1-0E97-4CE4-8870-0C1674D49B93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PackingSlip_SalesConformation/50004"/>
            <w:id w:val="536395156"/>
            <w:placeholder>
              <w:docPart w:val="E75F7F8197954E4BB25340D33CAE312B"/>
            </w:placeholder>
            <w:dataBinding w:prefixMappings="xmlns:ns0='urn:microsoft-dynamics-nav/reports/PackingSlip_SalesConformation/50004/'" w:xpath="/ns0:NavWordReportXmlPart[1]/ns0:Header[1]/ns0:CustomerAddress3[1]" w:storeItemID="{548263E1-0E97-4CE4-8870-0C1674D49B93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PackingSlip_SalesConformation/50004"/>
            <w:id w:val="-1053613660"/>
            <w:placeholder>
              <w:docPart w:val="952A8435749047F587B8E98072B7D243"/>
            </w:placeholder>
            <w:dataBinding w:prefixMappings="xmlns:ns0='urn:microsoft-dynamics-nav/reports/PackingSlip_SalesConformation/50004/'" w:xpath="/ns0:NavWordReportXmlPart[1]/ns0:Header[1]/ns0:CompanyAddress3[1]" w:storeItemID="{548263E1-0E97-4CE4-8870-0C1674D49B93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PackingSlip_SalesConformation/50004"/>
            <w:id w:val="1229109116"/>
            <w:placeholder>
              <w:docPart w:val="E75F7F8197954E4BB25340D33CAE312B"/>
            </w:placeholder>
            <w:dataBinding w:prefixMappings="xmlns:ns0='urn:microsoft-dynamics-nav/reports/PackingSlip_SalesConformation/50004/'" w:xpath="/ns0:NavWordReportXmlPart[1]/ns0:Header[1]/ns0:CustomerAddress4[1]" w:storeItemID="{548263E1-0E97-4CE4-8870-0C1674D49B93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PackingSlip_SalesConformation/50004"/>
            <w:id w:val="-843252946"/>
            <w:placeholder>
              <w:docPart w:val="952A8435749047F587B8E98072B7D243"/>
            </w:placeholder>
            <w:dataBinding w:prefixMappings="xmlns:ns0='urn:microsoft-dynamics-nav/reports/PackingSlip_SalesConformation/50004/'" w:xpath="/ns0:NavWordReportXmlPart[1]/ns0:Header[1]/ns0:CompanyAddress4[1]" w:storeItemID="{548263E1-0E97-4CE4-8870-0C1674D49B93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PackingSlip_SalesConformation/50004"/>
            <w:id w:val="1814057176"/>
            <w:placeholder>
              <w:docPart w:val="E75F7F8197954E4BB25340D33CAE312B"/>
            </w:placeholder>
            <w:dataBinding w:prefixMappings="xmlns:ns0='urn:microsoft-dynamics-nav/reports/PackingSlip_SalesConformation/50004/'" w:xpath="/ns0:NavWordReportXmlPart[1]/ns0:Header[1]/ns0:CustomerAddress5[1]" w:storeItemID="{548263E1-0E97-4CE4-8870-0C1674D49B93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PackingSlip_SalesConformation/50004"/>
            <w:id w:val="-1834985711"/>
            <w:placeholder>
              <w:docPart w:val="952A8435749047F587B8E98072B7D243"/>
            </w:placeholder>
            <w:dataBinding w:prefixMappings="xmlns:ns0='urn:microsoft-dynamics-nav/reports/PackingSlip_SalesConformation/50004/'" w:xpath="/ns0:NavWordReportXmlPart[1]/ns0:Header[1]/ns0:CompanyAddress5[1]" w:storeItemID="{548263E1-0E97-4CE4-8870-0C1674D49B93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PackingSlip_SalesConformation/50004"/>
            <w:id w:val="-2064325541"/>
            <w:placeholder>
              <w:docPart w:val="E75F7F8197954E4BB25340D33CAE312B"/>
            </w:placeholder>
            <w:dataBinding w:prefixMappings="xmlns:ns0='urn:microsoft-dynamics-nav/reports/PackingSlip_SalesConformation/50004/'" w:xpath="/ns0:NavWordReportXmlPart[1]/ns0:Header[1]/ns0:CustomerAddress6[1]" w:storeItemID="{548263E1-0E97-4CE4-8870-0C1674D49B93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PackingSlip_SalesConformation/50004"/>
            <w:id w:val="-2005736487"/>
            <w:placeholder>
              <w:docPart w:val="952A8435749047F587B8E98072B7D243"/>
            </w:placeholder>
            <w:dataBinding w:prefixMappings="xmlns:ns0='urn:microsoft-dynamics-nav/reports/PackingSlip_SalesConformation/50004/'" w:xpath="/ns0:NavWordReportXmlPart[1]/ns0:Header[1]/ns0:CompanyAddress6[1]" w:storeItemID="{548263E1-0E97-4CE4-8870-0C1674D49B93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PackingSlip_SalesConformation/50004"/>
            <w:id w:val="-762605892"/>
            <w:placeholder>
              <w:docPart w:val="E75F7F8197954E4BB25340D33CAE312B"/>
            </w:placeholder>
            <w:dataBinding w:prefixMappings="xmlns:ns0='urn:microsoft-dynamics-nav/reports/PackingSlip_SalesConformation/50004/'" w:xpath="/ns0:NavWordReportXmlPart[1]/ns0:Header[1]/ns0:CustomerAddress7[1]" w:storeItemID="{548263E1-0E97-4CE4-8870-0C1674D49B93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394026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PackingSlip_SalesConformation/50004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PackingSlip_SalesConformation/50004/'" w:xpath="/ns0:NavWordReportXmlPart[1]/ns0:Header[1]/ns0:CompanyLegalOffice_Lbl[1]" w:storeItemID="{548263E1-0E97-4CE4-8870-0C1674D49B93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PackingSlip_SalesConformation/50004"/>
                <w:id w:val="1332101128"/>
                <w:placeholder>
                  <w:docPart w:val="0AEE67F9895048F883A7F127DC2B5575"/>
                </w:placeholder>
                <w:dataBinding w:prefixMappings="xmlns:ns0='urn:microsoft-dynamics-nav/reports/PackingSlip_SalesConformation/50004/'" w:xpath="/ns0:NavWordReportXmlPart[1]/ns0:Header[1]/ns0:CompanyLegalOffice[1]" w:storeItemID="{548263E1-0E97-4CE4-8870-0C1674D49B93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PackingSlip_SalesConformation/50004"/>
            <w:id w:val="571465082"/>
            <w:placeholder>
              <w:docPart w:val="E75F7F8197954E4BB25340D33CAE312B"/>
            </w:placeholder>
            <w:dataBinding w:prefixMappings="xmlns:ns0='urn:microsoft-dynamics-nav/reports/PackingSlip_SalesConformation/50004/'" w:xpath="/ns0:NavWordReportXmlPart[1]/ns0:Header[1]/ns0:CustomerAddress8[1]" w:storeItemID="{548263E1-0E97-4CE4-8870-0C1674D49B93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PackingSlip_SalesConformation/50004"/>
            <w:id w:val="-1130623254"/>
            <w:placeholder>
              <w:docPart w:val="9F80A2FDA08740968B6B5B32F2C049B8"/>
            </w:placeholder>
            <w:dataBinding w:prefixMappings="xmlns:ns0='urn:microsoft-dynamics-nav/reports/PackingSlip_SalesConformation/50004/'" w:xpath="/ns0:NavWordReportXmlPart[1]/ns0:Header[1]/ns0:ExtDocNo_SalesHeader_Lbl[1]" w:storeItemID="{548263E1-0E97-4CE4-8870-0C1674D49B93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PackingSlip_SalesConformation/50004"/>
            <w:id w:val="-1172871637"/>
            <w:placeholder>
              <w:docPart w:val="DefaultPlaceholder_-1854013440"/>
            </w:placeholder>
            <w:dataBinding w:prefixMappings="xmlns:ns0='urn:microsoft-dynamics-nav/reports/PackingSlip_SalesConformation/50004/'" w:xpath="/ns0:NavWordReportXmlPart[1]/ns0:Header[1]/ns0:SalesPerson_Lbl[1]" w:storeItemID="{548263E1-0E97-4CE4-8870-0C1674D49B93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PackingSlip_SalesConformation/50004"/>
            <w:id w:val="-1266381342"/>
            <w:placeholder>
              <w:docPart w:val="693F331A4E424D6CBC378AA610D8384A"/>
            </w:placeholder>
            <w:dataBinding w:prefixMappings="xmlns:ns0='urn:microsoft-dynamics-nav/reports/PackingSlip_SalesConformation/50004/'" w:xpath="/ns0:NavWordReportXmlPart[1]/ns0:Header[1]/ns0:QuoteNo_Lbl[1]" w:storeItemID="{548263E1-0E97-4CE4-8870-0C1674D49B93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PackingSlip_SalesConformation/50004"/>
            <w:id w:val="-1844006567"/>
            <w:placeholder>
              <w:docPart w:val="5A0FDE7C4422471EA6E4071CC2DCC3DE"/>
            </w:placeholder>
            <w:dataBinding w:prefixMappings="xmlns:ns0='urn:microsoft-dynamics-nav/reports/PackingSlip_SalesConformation/50004/'" w:xpath="/ns0:NavWordReportXmlPart[1]/ns0:Header[1]/ns0:ShipmentMethodDescription_Lbl[1]" w:storeItemID="{548263E1-0E97-4CE4-8870-0C1674D49B93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PackingSlip_SalesConformation/50004"/>
            <w:id w:val="1620342425"/>
            <w:placeholder>
              <w:docPart w:val="ECF533CA8B6C4D908977A8365DE08A95"/>
            </w:placeholder>
            <w:dataBinding w:prefixMappings="xmlns:ns0='urn:microsoft-dynamics-nav/reports/PackingSlip_SalesConformation/50004/'" w:xpath="/ns0:NavWordReportXmlPart[1]/ns0:Header[1]/ns0:ExtDocNo_SalesHeader[1]" w:storeItemID="{548263E1-0E97-4CE4-8870-0C1674D49B93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PackingSlip_SalesConformation/50004"/>
            <w:id w:val="-2093382796"/>
            <w:placeholder>
              <w:docPart w:val="328FA2BAB5D94A7AAD03E2C770C7ADE7"/>
            </w:placeholder>
            <w:dataBinding w:prefixMappings="xmlns:ns0='urn:microsoft-dynamics-nav/reports/PackingSlip_SalesConformation/50004/'" w:xpath="/ns0:NavWordReportXmlPart[1]/ns0:Header[1]/ns0:SalesPersonName[1]" w:storeItemID="{548263E1-0E97-4CE4-8870-0C1674D49B93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PackingSlip_SalesConformation/50004"/>
            <w:id w:val="1867791684"/>
            <w:placeholder>
              <w:docPart w:val="8B9E147DFCDF4E93888164658FE85B29"/>
            </w:placeholder>
            <w:dataBinding w:prefixMappings="xmlns:ns0='urn:microsoft-dynamics-nav/reports/PackingSlip_SalesConformation/50004/'" w:xpath="/ns0:NavWordReportXmlPart[1]/ns0:Header[1]/ns0:QuoteNo[1]" w:storeItemID="{548263E1-0E97-4CE4-8870-0C1674D49B93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PackingSlip_SalesConformation/50004"/>
            <w:id w:val="-168258069"/>
            <w:placeholder>
              <w:docPart w:val="1E1FBECECCA947E9B88801BF3D0D34A0"/>
            </w:placeholder>
            <w:dataBinding w:prefixMappings="xmlns:ns0='urn:microsoft-dynamics-nav/reports/PackingSlip_SalesConformation/50004/'" w:xpath="/ns0:NavWordReportXmlPart[1]/ns0:Header[1]/ns0:ShipmentMethodDescription[1]" w:storeItemID="{548263E1-0E97-4CE4-8870-0C1674D49B93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PackingSlip_SalesConformation/50004"/>
        <w:id w:val="-965343209"/>
        <w15:dataBinding w:prefixMappings="xmlns:ns0='urn:microsoft-dynamics-nav/reports/PackingSlip_SalesConformation/50004/'" w:xpath="/ns0:NavWordReportXmlPart[1]/ns0:Header[1]/ns0:WorkDescriptionLines" w:storeItemID="{548263E1-0E97-4CE4-8870-0C1674D49B93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PackingSlip_SalesConformation/50004"/>
                <w:id w:val="1295334976"/>
                <w:placeholder>
                  <w:docPart w:val="A61977B96F8142538D1AB4A17207B026"/>
                </w:placeholder>
                <w:dataBinding w:prefixMappings="xmlns:ns0='urn:microsoft-dynamics-nav/reports/PackingSlip_SalesConformation/50004/'" w:xpath="/ns0:NavWordReportXmlPart[1]/ns0:Header[1]/ns0:WorkDescriptionLines[1]/ns0:WorkDescriptionLine[1]" w:storeItemID="{548263E1-0E97-4CE4-8870-0C1674D49B93}"/>
                <w:text/>
              </w:sdtPr>
              <w:sdtEndPr/>
              <w:sdtContent>
                <w:p w:rsidR="006D0C35" w:rsidP="00F166D5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814"/>
        <w:gridCol w:w="1701"/>
        <w:gridCol w:w="900"/>
        <w:gridCol w:w="630"/>
        <w:gridCol w:w="389"/>
        <w:gridCol w:w="331"/>
        <w:gridCol w:w="426"/>
        <w:gridCol w:w="299"/>
        <w:gridCol w:w="439"/>
        <w:gridCol w:w="505"/>
        <w:gridCol w:w="675"/>
        <w:gridCol w:w="236"/>
        <w:gridCol w:w="394"/>
        <w:gridCol w:w="383"/>
        <w:gridCol w:w="474"/>
        <w:gridCol w:w="453"/>
        <w:gridCol w:w="1120"/>
      </w:tblGrid>
      <w:tr w:rsidRPr="008350A8" w:rsidR="00797163" w:rsidTr="00AC1B7F" w14:paraId="6C869E6D" w14:textId="77777777">
        <w:trPr>
          <w:trHeight w:val="542"/>
        </w:trPr>
        <w:sdt>
          <w:sdtPr>
            <w:alias w:val="#Nav: /Header/Line/ItemNo_Line_Lbl"/>
            <w:tag w:val="#Nav: PackingSlip_SalesConformation/50004"/>
            <w:id w:val="771446451"/>
            <w:placeholder>
              <w:docPart w:val="2CF1380F777A45D5AC0B4F24FE2E57AF"/>
            </w:placeholder>
            <w:dataBinding w:prefixMappings="xmlns:ns0='urn:microsoft-dynamics-nav/reports/PackingSlip_SalesConformation/50004/'" w:xpath="/ns0:NavWordReportXmlPart[1]/ns0:Header[1]/ns0:Line[1]/ns0:ItemNo_Line_Lbl[1]" w:storeItemID="{548263E1-0E97-4CE4-8870-0C1674D49B93}"/>
            <w:text/>
          </w:sdtPr>
          <w:sdtEndPr/>
          <w:sdtContent>
            <w:tc>
              <w:tcPr>
                <w:tcW w:w="814" w:type="dxa"/>
                <w:vAlign w:val="bottom"/>
              </w:tcPr>
              <w:p w:rsidRPr="008350A8" w:rsidR="00797163" w:rsidP="00AC1B7F" w:rsidRDefault="00797163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PackingSlip_SalesConformation/50004"/>
            <w:id w:val="1545399846"/>
            <w:placeholder>
              <w:docPart w:val="2CF1380F777A45D5AC0B4F24FE2E57AF"/>
            </w:placeholder>
            <w:dataBinding w:prefixMappings="xmlns:ns0='urn:microsoft-dynamics-nav/reports/PackingSlip_SalesConformation/50004/'" w:xpath="/ns0:NavWordReportXmlPart[1]/ns0:Header[1]/ns0:Line[1]/ns0:Description_Line_Lbl[1]" w:storeItemID="{548263E1-0E97-4CE4-8870-0C1674D49B93}"/>
            <w:text/>
          </w:sdtPr>
          <w:sdtEndPr/>
          <w:sdtContent>
            <w:tc>
              <w:tcPr>
                <w:tcW w:w="2601" w:type="dxa"/>
                <w:gridSpan w:val="2"/>
                <w:vAlign w:val="bottom"/>
              </w:tcPr>
              <w:p w:rsidRPr="008350A8" w:rsidR="00797163" w:rsidP="00AC1B7F" w:rsidRDefault="00797163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PackingSlip_SalesConformation/50004"/>
            <w:id w:val="616415257"/>
            <w:placeholder>
              <w:docPart w:val="2CF1380F777A45D5AC0B4F24FE2E57AF"/>
            </w:placeholder>
            <w:dataBinding w:prefixMappings="xmlns:ns0='urn:microsoft-dynamics-nav/reports/PackingSlip_SalesConformation/50004/'" w:xpath="/ns0:NavWordReportXmlPart[1]/ns0:Header[1]/ns0:Line[1]/ns0:Quantity_Line_Lbl[1]" w:storeItemID="{548263E1-0E97-4CE4-8870-0C1674D49B93}"/>
            <w:text/>
          </w:sdtPr>
          <w:sdtEndPr/>
          <w:sdtContent>
            <w:tc>
              <w:tcPr>
                <w:tcW w:w="1019" w:type="dxa"/>
                <w:gridSpan w:val="2"/>
                <w:vAlign w:val="bottom"/>
              </w:tcPr>
              <w:p w:rsidRPr="008350A8" w:rsidR="00797163" w:rsidP="00AC1B7F" w:rsidRDefault="00797163" w14:paraId="640E846E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57" w:type="dxa"/>
            <w:gridSpan w:val="2"/>
            <w:vAlign w:val="bottom"/>
          </w:tcPr>
          <w:p w:rsidRPr="008350A8" w:rsidR="00797163" w:rsidP="00AC1B7F" w:rsidRDefault="00797163" w14:paraId="1BFB6620" w14:textId="77777777">
            <w:pPr>
              <w:pStyle w:val="Heading1"/>
              <w:outlineLvl w:val="0"/>
            </w:pPr>
          </w:p>
        </w:tc>
        <w:tc>
          <w:tcPr>
            <w:tcW w:w="1243" w:type="dxa"/>
            <w:gridSpan w:val="3"/>
          </w:tcPr>
          <w:p w:rsidR="00797163" w:rsidP="00AC1B7F" w:rsidRDefault="00797163" w14:paraId="387CEE9E" w14:textId="77777777">
            <w:pPr>
              <w:pStyle w:val="Heading1"/>
              <w:outlineLvl w:val="0"/>
            </w:pPr>
          </w:p>
          <w:p w:rsidR="00797163" w:rsidP="00AC1B7F" w:rsidRDefault="00797163" w14:paraId="0B8DDAB2" w14:textId="77777777">
            <w:pPr>
              <w:pStyle w:val="Heading1"/>
              <w:outlineLvl w:val="0"/>
            </w:pPr>
          </w:p>
          <w:p w:rsidR="00797163" w:rsidP="00AC1B7F" w:rsidRDefault="00797163" w14:paraId="5D73DCA0" w14:textId="2BDAFFA3">
            <w:pPr>
              <w:pStyle w:val="Heading1"/>
              <w:outlineLvl w:val="0"/>
            </w:pPr>
            <w:r>
              <w:t>No. of Cases</w:t>
            </w:r>
          </w:p>
        </w:tc>
        <w:sdt>
          <w:sdtPr>
            <w:alias w:val="#Nav: /Header/Line/UnitPrice_Lbl"/>
            <w:tag w:val="#Nav: PackingSlip_SalesConformation/50004"/>
            <w:id w:val="-1521079236"/>
            <w:placeholder>
              <w:docPart w:val="2CF1380F777A45D5AC0B4F24FE2E57AF"/>
            </w:placeholder>
            <w:dataBinding w:prefixMappings="xmlns:ns0='urn:microsoft-dynamics-nav/reports/PackingSlip_SalesConformation/50004/'" w:xpath="/ns0:NavWordReportXmlPart[1]/ns0:Header[1]/ns0:Line[1]/ns0:UnitPrice_Lbl[1]" w:storeItemID="{548263E1-0E97-4CE4-8870-0C1674D49B93}"/>
            <w:text/>
          </w:sdtPr>
          <w:sdtEndPr/>
          <w:sdtContent>
            <w:tc>
              <w:tcPr>
                <w:tcW w:w="911" w:type="dxa"/>
                <w:gridSpan w:val="2"/>
                <w:vAlign w:val="bottom"/>
              </w:tcPr>
              <w:p w:rsidRPr="008350A8" w:rsidR="00797163" w:rsidP="00AC1B7F" w:rsidRDefault="00797163" w14:paraId="16899E43" w14:textId="04EEEFD8">
                <w:pPr>
                  <w:pStyle w:val="Heading1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77" w:type="dxa"/>
            <w:gridSpan w:val="2"/>
            <w:vAlign w:val="bottom"/>
          </w:tcPr>
          <w:p w:rsidRPr="008350A8" w:rsidR="00797163" w:rsidP="00AC1B7F" w:rsidRDefault="00797163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PackingSlip_SalesConformation/50004"/>
            <w:id w:val="1291246806"/>
            <w:placeholder>
              <w:docPart w:val="2CF1380F777A45D5AC0B4F24FE2E57AF"/>
            </w:placeholder>
            <w:dataBinding w:prefixMappings="xmlns:ns0='urn:microsoft-dynamics-nav/reports/PackingSlip_SalesConformation/50004/'" w:xpath="/ns0:NavWordReportXmlPart[1]/ns0:Header[1]/ns0:Line[1]/ns0:VATPct_Line_Lbl[1]" w:storeItemID="{548263E1-0E97-4CE4-8870-0C1674D49B93}"/>
            <w:text/>
          </w:sdtPr>
          <w:sdtEndPr/>
          <w:sdtContent>
            <w:tc>
              <w:tcPr>
                <w:tcW w:w="927" w:type="dxa"/>
                <w:gridSpan w:val="2"/>
                <w:vAlign w:val="bottom"/>
              </w:tcPr>
              <w:p w:rsidRPr="008350A8" w:rsidR="00797163" w:rsidP="00AC1B7F" w:rsidRDefault="00797163" w14:paraId="02634141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PackingSlip_SalesConformation/50004"/>
            <w:id w:val="1532234539"/>
            <w:placeholder>
              <w:docPart w:val="2CF1380F777A45D5AC0B4F24FE2E57AF"/>
            </w:placeholder>
            <w:dataBinding w:prefixMappings="xmlns:ns0='urn:microsoft-dynamics-nav/reports/PackingSlip_SalesConformation/50004/'" w:xpath="/ns0:NavWordReportXmlPart[1]/ns0:Header[1]/ns0:Line[1]/ns0:LineAmount_Line_Lbl[1]" w:storeItemID="{548263E1-0E97-4CE4-8870-0C1674D49B93}"/>
            <w:text/>
          </w:sdtPr>
          <w:sdtEndPr/>
          <w:sdtContent>
            <w:tc>
              <w:tcPr>
                <w:tcW w:w="1120" w:type="dxa"/>
                <w:tcMar>
                  <w:right w:w="0" w:type="dxa"/>
                </w:tcMar>
                <w:vAlign w:val="bottom"/>
              </w:tcPr>
              <w:p w:rsidRPr="008350A8" w:rsidR="00797163" w:rsidP="00AC1B7F" w:rsidRDefault="00797163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665CDC" w:rsidR="00797163" w:rsidTr="00AC1B7F" w14:paraId="29AEC295" w14:textId="77777777">
        <w:trPr>
          <w:trHeight w:val="180"/>
        </w:trPr>
        <w:tc>
          <w:tcPr>
            <w:tcW w:w="814" w:type="dxa"/>
          </w:tcPr>
          <w:p w:rsidRPr="00665CDC" w:rsidR="00797163" w:rsidP="00AC1B7F" w:rsidRDefault="00797163" w14:paraId="03789EA8" w14:textId="77777777">
            <w:pPr>
              <w:pStyle w:val="NoSpacing"/>
              <w:rPr>
                <w:b/>
                <w:bCs/>
              </w:rPr>
            </w:pPr>
          </w:p>
        </w:tc>
        <w:tc>
          <w:tcPr>
            <w:tcW w:w="2601" w:type="dxa"/>
            <w:gridSpan w:val="2"/>
          </w:tcPr>
          <w:p w:rsidRPr="00665CDC" w:rsidR="00797163" w:rsidP="00AC1B7F" w:rsidRDefault="00797163" w14:paraId="456B4B9A" w14:textId="77777777">
            <w:pPr>
              <w:pStyle w:val="NoSpacing"/>
              <w:rPr>
                <w:b/>
                <w:bCs/>
              </w:rPr>
            </w:pPr>
          </w:p>
        </w:tc>
        <w:tc>
          <w:tcPr>
            <w:tcW w:w="1019" w:type="dxa"/>
            <w:gridSpan w:val="2"/>
          </w:tcPr>
          <w:p w:rsidRPr="00665CDC" w:rsidR="00797163" w:rsidP="00AC1B7F" w:rsidRDefault="00797163" w14:paraId="4040321B" w14:textId="77777777">
            <w:pPr>
              <w:pStyle w:val="NoSpacing"/>
              <w:rPr>
                <w:b/>
                <w:bCs/>
              </w:rPr>
            </w:pPr>
          </w:p>
        </w:tc>
        <w:tc>
          <w:tcPr>
            <w:tcW w:w="757" w:type="dxa"/>
            <w:gridSpan w:val="2"/>
          </w:tcPr>
          <w:p w:rsidRPr="00665CDC" w:rsidR="00797163" w:rsidP="00AC1B7F" w:rsidRDefault="00797163" w14:paraId="79CF0382" w14:textId="77777777">
            <w:pPr>
              <w:pStyle w:val="NoSpacing"/>
              <w:rPr>
                <w:b/>
                <w:bCs/>
              </w:rPr>
            </w:pPr>
          </w:p>
        </w:tc>
        <w:tc>
          <w:tcPr>
            <w:tcW w:w="1243" w:type="dxa"/>
            <w:gridSpan w:val="3"/>
          </w:tcPr>
          <w:p w:rsidRPr="00665CDC" w:rsidR="00797163" w:rsidP="00AC1B7F" w:rsidRDefault="00797163" w14:paraId="7FE00F04" w14:textId="77777777">
            <w:pPr>
              <w:pStyle w:val="NoSpacing"/>
              <w:rPr>
                <w:b/>
                <w:bCs/>
              </w:rPr>
            </w:pPr>
          </w:p>
        </w:tc>
        <w:tc>
          <w:tcPr>
            <w:tcW w:w="911" w:type="dxa"/>
            <w:gridSpan w:val="2"/>
          </w:tcPr>
          <w:p w:rsidRPr="00665CDC" w:rsidR="00797163" w:rsidP="00AC1B7F" w:rsidRDefault="00797163" w14:paraId="15C679EE" w14:textId="40E3D7F1">
            <w:pPr>
              <w:pStyle w:val="NoSpacing"/>
              <w:rPr>
                <w:b/>
                <w:bCs/>
              </w:rPr>
            </w:pPr>
          </w:p>
        </w:tc>
        <w:tc>
          <w:tcPr>
            <w:tcW w:w="777" w:type="dxa"/>
            <w:gridSpan w:val="2"/>
          </w:tcPr>
          <w:p w:rsidRPr="00665CDC" w:rsidR="00797163" w:rsidP="00AC1B7F" w:rsidRDefault="00797163" w14:paraId="7A4061EB" w14:textId="77777777">
            <w:pPr>
              <w:pStyle w:val="NoSpacing"/>
              <w:rPr>
                <w:b/>
                <w:bCs/>
              </w:rPr>
            </w:pPr>
          </w:p>
        </w:tc>
        <w:tc>
          <w:tcPr>
            <w:tcW w:w="927" w:type="dxa"/>
            <w:gridSpan w:val="2"/>
          </w:tcPr>
          <w:p w:rsidRPr="00665CDC" w:rsidR="00797163" w:rsidP="00AC1B7F" w:rsidRDefault="00797163" w14:paraId="12F978FF" w14:textId="77777777">
            <w:pPr>
              <w:pStyle w:val="NoSpacing"/>
              <w:rPr>
                <w:b/>
                <w:bCs/>
              </w:rPr>
            </w:pPr>
          </w:p>
        </w:tc>
        <w:tc>
          <w:tcPr>
            <w:tcW w:w="1120" w:type="dxa"/>
            <w:tcMar>
              <w:right w:w="0" w:type="dxa"/>
            </w:tcMar>
          </w:tcPr>
          <w:p w:rsidRPr="00665CDC" w:rsidR="00797163" w:rsidP="00AC1B7F" w:rsidRDefault="00797163" w14:paraId="07A39599" w14:textId="77777777">
            <w:pPr>
              <w:pStyle w:val="NoSpacing"/>
              <w:jc w:val="right"/>
              <w:rPr>
                <w:b/>
                <w:bCs/>
              </w:rPr>
            </w:pPr>
          </w:p>
        </w:tc>
      </w:tr>
      <w:sdt>
        <w:sdtPr>
          <w:alias w:val="#Nav: /Header/Line"/>
          <w:tag w:val="#Nav: PackingSlip_SalesConformation/50004"/>
          <w:id w:val="1327254768"/>
          <w15:dataBinding w:prefixMappings="xmlns:ns0='urn:microsoft-dynamics-nav/reports/PackingSlip_SalesConformation/50004/'" w:xpath="/ns0:NavWordReportXmlPart[1]/ns0:Header[1]/ns0:Line" w:storeItemID="{548263E1-0E97-4CE4-8870-0C1674D49B93}"/>
          <w15:repeatingSection/>
        </w:sdtPr>
        <w:sdtEndPr/>
        <w:sdtContent>
          <w:sdt>
            <w:sdtPr>
              <w:id w:val="872800820"/>
              <w:placeholder>
                <w:docPart w:val="925BB2138F29427DBCEEDD84ADADC0B5"/>
              </w:placeholder>
              <w15:repeatingSectionItem/>
            </w:sdtPr>
            <w:sdtEndPr/>
            <w:sdtContent>
              <w:tr w:rsidRPr="008350A8" w:rsidR="00797163" w:rsidTr="00AC1B7F" w14:paraId="696217D8" w14:textId="77777777">
                <w:trPr>
                  <w:trHeight w:val="225"/>
                </w:trPr>
                <w:sdt>
                  <w:sdtPr>
                    <w:alias w:val="#Nav: /Header/Line/ItemNo_Line"/>
                    <w:tag w:val="#Nav: PackingSlip_SalesConformation/50004"/>
                    <w:id w:val="-1032108260"/>
                    <w:placeholder>
                      <w:docPart w:val="519EE0D50EFB4F62A61BC2065D6EC895"/>
                    </w:placeholder>
                    <w:dataBinding w:prefixMappings="xmlns:ns0='urn:microsoft-dynamics-nav/reports/PackingSlip_SalesConformation/50004/'" w:xpath="/ns0:NavWordReportXmlPart[1]/ns0:Header[1]/ns0:Line[1]/ns0:ItemNo_Lin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814" w:type="dxa"/>
                      </w:tcPr>
                      <w:p w:rsidRPr="008350A8" w:rsidR="00797163" w:rsidP="00F166D5" w:rsidRDefault="00797163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PackingSlip_SalesConformation/50004"/>
                    <w:id w:val="-1420935410"/>
                    <w:placeholder>
                      <w:docPart w:val="98DCDEBB03C643488BC72BD1D9A383DB"/>
                    </w:placeholder>
                    <w:dataBinding w:prefixMappings="xmlns:ns0='urn:microsoft-dynamics-nav/reports/PackingSlip_SalesConformation/50004/'" w:xpath="/ns0:NavWordReportXmlPart[1]/ns0:Header[1]/ns0:Line[1]/ns0:Description_Lin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2601" w:type="dxa"/>
                        <w:gridSpan w:val="2"/>
                      </w:tcPr>
                      <w:p w:rsidRPr="008350A8" w:rsidR="00797163" w:rsidP="00F166D5" w:rsidRDefault="00797163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PackingSlip_SalesConformation/50004"/>
                    <w:id w:val="382909601"/>
                    <w:placeholder>
                      <w:docPart w:val="0078076618444F3C83485323A44C3958"/>
                    </w:placeholder>
                    <w:dataBinding w:prefixMappings="xmlns:ns0='urn:microsoft-dynamics-nav/reports/PackingSlip_SalesConformation/50004/'" w:xpath="/ns0:NavWordReportXmlPart[1]/ns0:Header[1]/ns0:Line[1]/ns0:Quantity_Lin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1019" w:type="dxa"/>
                        <w:gridSpan w:val="2"/>
                      </w:tcPr>
                      <w:p w:rsidRPr="008350A8" w:rsidR="00797163" w:rsidP="00F166D5" w:rsidRDefault="00797163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PackingSlip_SalesConformation/50004"/>
                    <w:id w:val="436108881"/>
                    <w:placeholder>
                      <w:docPart w:val="93B90DDB9DC94227A8EE44A5162D0523"/>
                    </w:placeholder>
                    <w:dataBinding w:prefixMappings="xmlns:ns0='urn:microsoft-dynamics-nav/reports/PackingSlip_SalesConformation/50004/'" w:xpath="/ns0:NavWordReportXmlPart[1]/ns0:Header[1]/ns0:Line[1]/ns0:UnitOfMeasur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757" w:type="dxa"/>
                        <w:gridSpan w:val="2"/>
                      </w:tcPr>
                      <w:p w:rsidRPr="008350A8" w:rsidR="00797163" w:rsidP="00F166D5" w:rsidRDefault="00797163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486052878"/>
                    <w:placeholder>
                      <w:docPart w:val="DefaultPlaceholder_-1854013440"/>
                    </w:placeholder>
                    <w:dataBinding w:prefixMappings="xmlns:ns0='urn:microsoft-dynamics-nav/reports/PackingSlip_SalesConformation/50004/'" w:xpath="/ns0:NavWordReportXmlPart[1]/ns0:Header[1]/ns0:Line[1]/ns0:No__of_Cases_Ship[1]" w:storeItemID="{548263E1-0E97-4CE4-8870-0C1674D49B93}"/>
                    <w:text/>
                    <w:alias w:val="#Nav: /Header/Line/No__of_Cases_Ship"/>
                    <w:tag w:val="#Nav: PackingSlip_SalesConformation/50004"/>
                  </w:sdtPr>
                  <w:sdtContent>
                    <w:tc>
                      <w:tcPr>
                        <w:tcW w:w="1243" w:type="dxa"/>
                        <w:gridSpan w:val="3"/>
                      </w:tcPr>
                      <w:p w:rsidR="00797163" w:rsidP="005C3B27" w:rsidRDefault="00F166D5" w14:paraId="74923462" w14:textId="3EC655F1">
                        <w:r>
                          <w:t>No__</w:t>
                        </w:r>
                        <w:proofErr w:type="spellStart"/>
                        <w:r>
                          <w:t>of_Cases_Ship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PackingSlip_SalesConformation/50004"/>
                    <w:id w:val="773364929"/>
                    <w:placeholder>
                      <w:docPart w:val="5909268D065548A1B742EE9F17FB05FA"/>
                    </w:placeholder>
                    <w:dataBinding w:prefixMappings="xmlns:ns0='urn:microsoft-dynamics-nav/reports/PackingSlip_SalesConformation/50004/'" w:xpath="/ns0:NavWordReportXmlPart[1]/ns0:Header[1]/ns0:Line[1]/ns0:UnitPric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911" w:type="dxa"/>
                        <w:gridSpan w:val="2"/>
                      </w:tcPr>
                      <w:p w:rsidRPr="008350A8" w:rsidR="00797163" w:rsidP="00F166D5" w:rsidRDefault="00797163" w14:paraId="7AA67562" w14:textId="51ACFDD2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PackingSlip_SalesConformation/50004"/>
                    <w:id w:val="114875444"/>
                    <w:placeholder>
                      <w:docPart w:val="3A5EA11889CD442FB5A30AABD0B17F2C"/>
                    </w:placeholder>
                    <w:dataBinding w:prefixMappings="xmlns:ns0='urn:microsoft-dynamics-nav/reports/PackingSlip_SalesConformation/50004/'" w:xpath="/ns0:NavWordReportXmlPart[1]/ns0:Header[1]/ns0:Line[1]/ns0:LineDiscountPercentText_Lin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777" w:type="dxa"/>
                        <w:gridSpan w:val="2"/>
                      </w:tcPr>
                      <w:p w:rsidRPr="008350A8" w:rsidR="00797163" w:rsidP="00F166D5" w:rsidRDefault="00797163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PackingSlip_SalesConformation/50004"/>
                    <w:id w:val="1684940473"/>
                    <w:placeholder>
                      <w:docPart w:val="9F568F46581E460EAD3E66330C39BB4D"/>
                    </w:placeholder>
                    <w:dataBinding w:prefixMappings="xmlns:ns0='urn:microsoft-dynamics-nav/reports/PackingSlip_SalesConformation/50004/'" w:xpath="/ns0:NavWordReportXmlPart[1]/ns0:Header[1]/ns0:Line[1]/ns0:VATPct_Lin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927" w:type="dxa"/>
                        <w:gridSpan w:val="2"/>
                      </w:tcPr>
                      <w:p w:rsidRPr="008350A8" w:rsidR="00797163" w:rsidP="00711EA3" w:rsidRDefault="00797163" w14:paraId="0BA34808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PackingSlip_SalesConformation/50004"/>
                    <w:id w:val="-1829895906"/>
                    <w:placeholder>
                      <w:docPart w:val="441C5FF025A44ACD8538B5A20339B8C2"/>
                    </w:placeholder>
                    <w:dataBinding w:prefixMappings="xmlns:ns0='urn:microsoft-dynamics-nav/reports/PackingSlip_SalesConformation/50004/'" w:xpath="/ns0:NavWordReportXmlPart[1]/ns0:Header[1]/ns0:Line[1]/ns0:LineAmount_Lin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1120" w:type="dxa"/>
                        <w:tcMar>
                          <w:right w:w="0" w:type="dxa"/>
                        </w:tcMar>
                      </w:tcPr>
                      <w:p w:rsidRPr="008350A8" w:rsidR="00797163" w:rsidP="00711EA3" w:rsidRDefault="00797163" w14:paraId="120F209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797163" w:rsidTr="00AC1B7F" w14:paraId="587973AE" w14:textId="77777777">
        <w:trPr>
          <w:trHeight w:val="225"/>
        </w:trPr>
        <w:tc>
          <w:tcPr>
            <w:tcW w:w="814" w:type="dxa"/>
          </w:tcPr>
          <w:p w:rsidRPr="008350A8" w:rsidR="00797163" w:rsidP="008350A8" w:rsidRDefault="00797163" w14:paraId="7339B53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797163" w:rsidP="008350A8" w:rsidRDefault="00797163" w14:paraId="07EB34CA" w14:textId="77777777">
            <w:pPr>
              <w:pStyle w:val="NoSpacing"/>
            </w:pPr>
          </w:p>
        </w:tc>
        <w:tc>
          <w:tcPr>
            <w:tcW w:w="1530" w:type="dxa"/>
            <w:gridSpan w:val="2"/>
          </w:tcPr>
          <w:p w:rsidRPr="008350A8" w:rsidR="00797163" w:rsidP="008350A8" w:rsidRDefault="00797163" w14:paraId="6554E972" w14:textId="77777777">
            <w:pPr>
              <w:pStyle w:val="NoSpacing"/>
            </w:pPr>
          </w:p>
        </w:tc>
        <w:tc>
          <w:tcPr>
            <w:tcW w:w="720" w:type="dxa"/>
            <w:gridSpan w:val="2"/>
          </w:tcPr>
          <w:p w:rsidRPr="008350A8" w:rsidR="00797163" w:rsidP="008350A8" w:rsidRDefault="00797163" w14:paraId="058C9FDF" w14:textId="77777777">
            <w:pPr>
              <w:pStyle w:val="NoSpacing"/>
            </w:pPr>
          </w:p>
        </w:tc>
        <w:tc>
          <w:tcPr>
            <w:tcW w:w="1164" w:type="dxa"/>
            <w:gridSpan w:val="3"/>
          </w:tcPr>
          <w:p w:rsidRPr="008350A8" w:rsidR="00797163" w:rsidP="008350A8" w:rsidRDefault="00797163" w14:paraId="502A1CA0" w14:textId="77777777">
            <w:pPr>
              <w:pStyle w:val="NoSpacing"/>
            </w:pPr>
          </w:p>
        </w:tc>
        <w:tc>
          <w:tcPr>
            <w:tcW w:w="1180" w:type="dxa"/>
            <w:gridSpan w:val="2"/>
          </w:tcPr>
          <w:p w:rsidRPr="008350A8" w:rsidR="00797163" w:rsidP="008350A8" w:rsidRDefault="00797163" w14:paraId="7EDDDF3C" w14:textId="27F07E4D">
            <w:pPr>
              <w:pStyle w:val="NoSpacing"/>
            </w:pPr>
          </w:p>
        </w:tc>
        <w:tc>
          <w:tcPr>
            <w:tcW w:w="630" w:type="dxa"/>
            <w:gridSpan w:val="2"/>
          </w:tcPr>
          <w:p w:rsidRPr="008350A8" w:rsidR="00797163" w:rsidP="008350A8" w:rsidRDefault="00797163" w14:paraId="20CA0DF7" w14:textId="77777777">
            <w:pPr>
              <w:pStyle w:val="NoSpacing"/>
            </w:pPr>
          </w:p>
        </w:tc>
        <w:tc>
          <w:tcPr>
            <w:tcW w:w="857" w:type="dxa"/>
            <w:gridSpan w:val="2"/>
          </w:tcPr>
          <w:p w:rsidRPr="008350A8" w:rsidR="00797163" w:rsidP="008350A8" w:rsidRDefault="00797163" w14:paraId="0286784D" w14:textId="77777777">
            <w:pPr>
              <w:pStyle w:val="NoSpacing"/>
            </w:pPr>
          </w:p>
        </w:tc>
        <w:tc>
          <w:tcPr>
            <w:tcW w:w="1573" w:type="dxa"/>
            <w:gridSpan w:val="2"/>
            <w:tcMar>
              <w:right w:w="0" w:type="dxa"/>
            </w:tcMar>
          </w:tcPr>
          <w:p w:rsidRPr="008350A8" w:rsidR="00797163" w:rsidP="008350A8" w:rsidRDefault="00797163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PackingSlip_SalesConformation/50004"/>
          <w:id w:val="1981810996"/>
          <w15:dataBinding w:prefixMappings="xmlns:ns0='urn:microsoft-dynamics-nav/reports/PackingSlip_SalesConformation/50004/'" w:xpath="/ns0:NavWordReportXmlPart[1]/ns0:Header[1]/ns0:ReportTotalsLine" w:storeItemID="{548263E1-0E97-4CE4-8870-0C1674D49B93}"/>
          <w15:repeatingSection/>
        </w:sdtPr>
        <w:sdtEndPr/>
        <w:sdtContent>
          <w:sdt>
            <w:sdtPr>
              <w:id w:val="768507247"/>
              <w:placeholder>
                <w:docPart w:val="925BB2138F29427DBCEEDD84ADADC0B5"/>
              </w:placeholder>
              <w15:repeatingSectionItem/>
            </w:sdtPr>
            <w:sdtEndPr/>
            <w:sdtContent>
              <w:tr w:rsidRPr="008350A8" w:rsidR="00797163" w:rsidTr="00B85417" w14:paraId="3E064951" w14:textId="77777777">
                <w:trPr>
                  <w:trHeight w:val="225"/>
                </w:trPr>
                <w:tc>
                  <w:tcPr>
                    <w:tcW w:w="814" w:type="dxa"/>
                  </w:tcPr>
                  <w:p w:rsidRPr="008350A8" w:rsidR="00797163" w:rsidP="008350A8" w:rsidRDefault="00797163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1701" w:type="dxa"/>
                  </w:tcPr>
                  <w:p w:rsidRPr="008350A8" w:rsidR="00797163" w:rsidP="008350A8" w:rsidRDefault="00797163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1530" w:type="dxa"/>
                    <w:gridSpan w:val="2"/>
                  </w:tcPr>
                  <w:p w:rsidRPr="008350A8" w:rsidR="00797163" w:rsidP="008350A8" w:rsidRDefault="00797163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20" w:type="dxa"/>
                    <w:gridSpan w:val="2"/>
                  </w:tcPr>
                  <w:p w:rsidRPr="008350A8" w:rsidR="00797163" w:rsidP="008350A8" w:rsidRDefault="00797163" w14:paraId="0EED4C5B" w14:textId="77777777">
                    <w:pPr>
                      <w:pStyle w:val="NoSpacing"/>
                    </w:pPr>
                  </w:p>
                </w:tc>
                <w:tc>
                  <w:tcPr>
                    <w:tcW w:w="725" w:type="dxa"/>
                    <w:gridSpan w:val="2"/>
                  </w:tcPr>
                  <w:p w:rsidR="00797163" w:rsidP="00797163" w:rsidRDefault="00797163" w14:paraId="599524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PackingSlip_SalesConformation/50004"/>
                    <w:id w:val="1468313313"/>
                    <w:placeholder>
                      <w:docPart w:val="2CF1380F777A45D5AC0B4F24FE2E57AF"/>
                    </w:placeholder>
                    <w:dataBinding w:prefixMappings="xmlns:ns0='urn:microsoft-dynamics-nav/reports/PackingSlip_SalesConformation/50004/'" w:xpath="/ns0:NavWordReportXmlPart[1]/ns0:Header[1]/ns0:ReportTotalsLine[1]/ns0:Description_ReportTotalsLin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3106" w:type="dxa"/>
                        <w:gridSpan w:val="7"/>
                      </w:tcPr>
                      <w:p w:rsidRPr="008350A8" w:rsidR="00797163" w:rsidP="00711EA3" w:rsidRDefault="00797163" w14:paraId="4096F6BB" w14:textId="7A98F8FE">
                        <w:pPr>
                          <w:pStyle w:val="NoSpacing"/>
                          <w:jc w:val="right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PackingSlip_SalesConformation/50004"/>
                    <w:id w:val="1520812946"/>
                    <w:placeholder>
                      <w:docPart w:val="2CF1380F777A45D5AC0B4F24FE2E57AF"/>
                    </w:placeholder>
                    <w:dataBinding w:prefixMappings="xmlns:ns0='urn:microsoft-dynamics-nav/reports/PackingSlip_SalesConformation/50004/'" w:xpath="/ns0:NavWordReportXmlPart[1]/ns0:Header[1]/ns0:ReportTotalsLine[1]/ns0:Amount_ReportTotalsLine[1]" w:storeItemID="{548263E1-0E97-4CE4-8870-0C1674D49B93}"/>
                    <w:text/>
                  </w:sdtPr>
                  <w:sdtEndPr/>
                  <w:sdtContent>
                    <w:tc>
                      <w:tcPr>
                        <w:tcW w:w="1573" w:type="dxa"/>
                        <w:gridSpan w:val="2"/>
                        <w:tcMar>
                          <w:right w:w="0" w:type="dxa"/>
                        </w:tcMar>
                      </w:tcPr>
                      <w:p w:rsidRPr="008350A8" w:rsidR="00797163" w:rsidP="00711EA3" w:rsidRDefault="00797163" w14:paraId="7A843C32" w14:textId="77777777">
                        <w:pPr>
                          <w:pStyle w:val="NoSpacing"/>
                          <w:jc w:val="right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797163" w:rsidTr="00B85417" w14:paraId="01ECE48E" w14:textId="77777777">
        <w:trPr>
          <w:trHeight w:val="112"/>
        </w:trPr>
        <w:tc>
          <w:tcPr>
            <w:tcW w:w="814" w:type="dxa"/>
          </w:tcPr>
          <w:p w:rsidRPr="008350A8" w:rsidR="00797163" w:rsidP="008350A8" w:rsidRDefault="00797163" w14:paraId="12378BB5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797163" w:rsidP="008350A8" w:rsidRDefault="00797163" w14:paraId="77F76C14" w14:textId="77777777">
            <w:pPr>
              <w:pStyle w:val="NoSpacing"/>
            </w:pPr>
          </w:p>
        </w:tc>
        <w:tc>
          <w:tcPr>
            <w:tcW w:w="1530" w:type="dxa"/>
            <w:gridSpan w:val="2"/>
          </w:tcPr>
          <w:p w:rsidRPr="008350A8" w:rsidR="00797163" w:rsidP="008350A8" w:rsidRDefault="00797163" w14:paraId="69FA267C" w14:textId="77777777">
            <w:pPr>
              <w:pStyle w:val="NoSpacing"/>
            </w:pPr>
          </w:p>
        </w:tc>
        <w:tc>
          <w:tcPr>
            <w:tcW w:w="720" w:type="dxa"/>
            <w:gridSpan w:val="2"/>
          </w:tcPr>
          <w:p w:rsidRPr="008350A8" w:rsidR="00797163" w:rsidP="008350A8" w:rsidRDefault="00797163" w14:paraId="3CA3608D" w14:textId="77777777">
            <w:pPr>
              <w:pStyle w:val="NoSpacing"/>
            </w:pPr>
          </w:p>
        </w:tc>
        <w:tc>
          <w:tcPr>
            <w:tcW w:w="725" w:type="dxa"/>
            <w:gridSpan w:val="2"/>
          </w:tcPr>
          <w:p w:rsidRPr="008350A8" w:rsidR="00797163" w:rsidP="008350A8" w:rsidRDefault="00797163" w14:paraId="1D01F071" w14:textId="77777777">
            <w:pPr>
              <w:pStyle w:val="NoSpacing"/>
            </w:pPr>
          </w:p>
        </w:tc>
        <w:tc>
          <w:tcPr>
            <w:tcW w:w="3106" w:type="dxa"/>
            <w:gridSpan w:val="7"/>
          </w:tcPr>
          <w:p w:rsidRPr="008350A8" w:rsidR="00797163" w:rsidP="00711EA3" w:rsidRDefault="00797163" w14:paraId="62BBE493" w14:textId="49A3690D">
            <w:pPr>
              <w:pStyle w:val="NoSpacing"/>
              <w:jc w:val="right"/>
            </w:pPr>
          </w:p>
        </w:tc>
        <w:tc>
          <w:tcPr>
            <w:tcW w:w="1573" w:type="dxa"/>
            <w:gridSpan w:val="2"/>
            <w:tcMar>
              <w:right w:w="0" w:type="dxa"/>
            </w:tcMar>
          </w:tcPr>
          <w:p w:rsidRPr="008350A8" w:rsidR="00797163" w:rsidP="00711EA3" w:rsidRDefault="00797163" w14:paraId="5D3CD60F" w14:textId="77777777">
            <w:pPr>
              <w:pStyle w:val="NoSpacing"/>
              <w:jc w:val="right"/>
            </w:pPr>
          </w:p>
        </w:tc>
      </w:tr>
      <w:tr w:rsidRPr="008350A8" w:rsidR="00797163" w:rsidTr="00B85417" w14:paraId="772759AA" w14:textId="77777777">
        <w:trPr>
          <w:trHeight w:val="225"/>
        </w:trPr>
        <w:tc>
          <w:tcPr>
            <w:tcW w:w="814" w:type="dxa"/>
          </w:tcPr>
          <w:p w:rsidRPr="008350A8" w:rsidR="00797163" w:rsidP="008350A8" w:rsidRDefault="00797163" w14:paraId="7808CCA9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797163" w:rsidP="008350A8" w:rsidRDefault="00797163" w14:paraId="04A06EA1" w14:textId="77777777">
            <w:pPr>
              <w:pStyle w:val="NoSpacing"/>
            </w:pPr>
          </w:p>
        </w:tc>
        <w:tc>
          <w:tcPr>
            <w:tcW w:w="1530" w:type="dxa"/>
            <w:gridSpan w:val="2"/>
          </w:tcPr>
          <w:p w:rsidRPr="008350A8" w:rsidR="00797163" w:rsidP="008350A8" w:rsidRDefault="00797163" w14:paraId="19C0CB04" w14:textId="77777777">
            <w:pPr>
              <w:pStyle w:val="NoSpacing"/>
            </w:pPr>
          </w:p>
        </w:tc>
        <w:tc>
          <w:tcPr>
            <w:tcW w:w="720" w:type="dxa"/>
            <w:gridSpan w:val="2"/>
          </w:tcPr>
          <w:p w:rsidRPr="008350A8" w:rsidR="00797163" w:rsidP="008350A8" w:rsidRDefault="00797163" w14:paraId="14391898" w14:textId="77777777">
            <w:pPr>
              <w:pStyle w:val="NoSpacing"/>
            </w:pPr>
          </w:p>
        </w:tc>
        <w:tc>
          <w:tcPr>
            <w:tcW w:w="725" w:type="dxa"/>
            <w:gridSpan w:val="2"/>
          </w:tcPr>
          <w:p w:rsidR="00797163" w:rsidP="008350A8" w:rsidRDefault="00797163" w14:paraId="20025294" w14:textId="77777777">
            <w:pPr>
              <w:pStyle w:val="NoSpacing"/>
              <w:rPr>
                <w:rStyle w:val="Strong"/>
              </w:rPr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PackingSlip_SalesConformation/50004"/>
            <w:id w:val="1496384203"/>
            <w:placeholder>
              <w:docPart w:val="2CF1380F777A45D5AC0B4F24FE2E57AF"/>
            </w:placeholder>
            <w:dataBinding w:prefixMappings="xmlns:ns0='urn:microsoft-dynamics-nav/reports/PackingSlip_SalesConformation/50004/'" w:xpath="/ns0:NavWordReportXmlPart[1]/ns0:Header[1]/ns0:Totals[1]/ns0:TotalIncludingVATText[1]" w:storeItemID="{548263E1-0E97-4CE4-8870-0C1674D49B93}"/>
            <w:text/>
          </w:sdtPr>
          <w:sdtEndPr>
            <w:rPr>
              <w:rStyle w:val="Strong"/>
            </w:rPr>
          </w:sdtEndPr>
          <w:sdtContent>
            <w:tc>
              <w:tcPr>
                <w:tcW w:w="3106" w:type="dxa"/>
                <w:gridSpan w:val="7"/>
              </w:tcPr>
              <w:p w:rsidRPr="008350A8" w:rsidR="00797163" w:rsidP="00711EA3" w:rsidRDefault="00797163" w14:paraId="6D714546" w14:textId="6E71D4E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PackingSlip_SalesConformation/50004"/>
            <w:id w:val="1661501859"/>
            <w:placeholder>
              <w:docPart w:val="2CF1380F777A45D5AC0B4F24FE2E57AF"/>
            </w:placeholder>
            <w:dataBinding w:prefixMappings="xmlns:ns0='urn:microsoft-dynamics-nav/reports/PackingSlip_SalesConformation/50004/'" w:xpath="/ns0:NavWordReportXmlPart[1]/ns0:Header[1]/ns0:Totals[1]/ns0:TotalAmountIncludingVAT[1]" w:storeItemID="{548263E1-0E97-4CE4-8870-0C1674D49B93}"/>
            <w:text/>
          </w:sdtPr>
          <w:sdtEndPr>
            <w:rPr>
              <w:rStyle w:val="Strong"/>
            </w:rPr>
          </w:sdtEndPr>
          <w:sdtContent>
            <w:tc>
              <w:tcPr>
                <w:tcW w:w="1573" w:type="dxa"/>
                <w:gridSpan w:val="2"/>
                <w:tcMar>
                  <w:right w:w="0" w:type="dxa"/>
                </w:tcMar>
              </w:tcPr>
              <w:p w:rsidRPr="008350A8" w:rsidR="00797163" w:rsidP="00711EA3" w:rsidRDefault="00797163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4026" w:rsidP="00E40C63" w:rsidRDefault="00394026" w14:paraId="64578BEB" w14:textId="77777777">
      <w:pPr>
        <w:spacing w:after="0"/>
      </w:pPr>
      <w:r>
        <w:separator/>
      </w:r>
    </w:p>
  </w:endnote>
  <w:endnote w:type="continuationSeparator" w:id="0">
    <w:p w:rsidR="00394026" w:rsidP="00E40C63" w:rsidRDefault="00394026" w14:paraId="416B8B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PackingSlip_SalesConformation/50004"/>
          <w:id w:val="-1281032448"/>
          <w:placeholder>
            <w:docPart w:val="BB4DF878670043C0A4AACF144363537B"/>
          </w:placeholder>
          <w:dataBinding w:prefixMappings="xmlns:ns0='urn:microsoft-dynamics-nav/reports/PackingSlip_SalesConformation/50004/'" w:xpath="/ns0:NavWordReportXmlPart[1]/ns0:Header[1]/ns0:CompanyLegalStatement[1]" w:storeItemID="{548263E1-0E97-4CE4-8870-0C1674D49B93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PackingSlip_SalesConformation/50004"/>
          <w:id w:val="608548200"/>
          <w:placeholder>
            <w:docPart w:val="3F7147E7BE7446119FD219DCB453672D"/>
          </w:placeholder>
          <w:dataBinding w:prefixMappings="xmlns:ns0='urn:microsoft-dynamics-nav/reports/PackingSlip_SalesConformation/50004/'" w:xpath="/ns0:NavWordReportXmlPart[1]/ns0:Header[1]/ns0:CompanyLegalStatement[1]" w:storeItemID="{548263E1-0E97-4CE4-8870-0C1674D49B93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PackingSlip_SalesConformation/50004"/>
          <w:id w:val="1296021557"/>
          <w:placeholder>
            <w:docPart w:val="821DDE5DD88C4DC3B849C515FE2657DC"/>
          </w:placeholder>
          <w:dataBinding w:prefixMappings="xmlns:ns0='urn:microsoft-dynamics-nav/reports/PackingSlip_SalesConformation/50004/'" w:xpath="/ns0:NavWordReportXmlPart[1]/ns0:Header[1]/ns0:CompanyVATRegistrationNo_Lbl[1]" w:storeItemID="{548263E1-0E97-4CE4-8870-0C1674D49B93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PackingSlip_SalesConformation/50004"/>
          <w:id w:val="1890613349"/>
          <w:placeholder>
            <w:docPart w:val="866C16E8914945E380BFDEE46053DFF8"/>
          </w:placeholder>
          <w:dataBinding w:prefixMappings="xmlns:ns0='urn:microsoft-dynamics-nav/reports/PackingSlip_SalesConformation/50004/'" w:xpath="/ns0:NavWordReportXmlPart[1]/ns0:Header[1]/ns0:HomePage_Lbl[1]" w:storeItemID="{548263E1-0E97-4CE4-8870-0C1674D49B93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PackingSlip_SalesConformation/50004"/>
          <w:id w:val="1012960786"/>
          <w:placeholder>
            <w:docPart w:val="0C9A73E161EE410CA673109F52667D85"/>
          </w:placeholder>
          <w:dataBinding w:prefixMappings="xmlns:ns0='urn:microsoft-dynamics-nav/reports/PackingSlip_SalesConformation/50004/'" w:xpath="/ns0:NavWordReportXmlPart[1]/ns0:Header[1]/ns0:CompanyPhoneNo_Lbl[1]" w:storeItemID="{548263E1-0E97-4CE4-8870-0C1674D49B93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PackingSlip_SalesConformation/50004"/>
          <w:id w:val="1106304509"/>
          <w:placeholder>
            <w:docPart w:val="3DBA637FBEDA417985C3D1F3F77F0AD8"/>
          </w:placeholder>
          <w:dataBinding w:prefixMappings="xmlns:ns0='urn:microsoft-dynamics-nav/reports/PackingSlip_SalesConformation/50004/'" w:xpath="/ns0:NavWordReportXmlPart[1]/ns0:Header[1]/ns0:EMail_Lbl[1]" w:storeItemID="{548263E1-0E97-4CE4-8870-0C1674D49B93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PackingSlip_SalesConformation/50004"/>
          <w:id w:val="-292215141"/>
          <w:placeholder>
            <w:docPart w:val="D639E321D0644223A91C20E0B762C610"/>
          </w:placeholder>
          <w:dataBinding w:prefixMappings="xmlns:ns0='urn:microsoft-dynamics-nav/reports/PackingSlip_SalesConformation/50004/'" w:xpath="/ns0:NavWordReportXmlPart[1]/ns0:Header[1]/ns0:CompanyVATRegistrationNo[1]" w:storeItemID="{548263E1-0E97-4CE4-8870-0C1674D49B93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PackingSlip_SalesConformation/50004"/>
          <w:id w:val="-2039804412"/>
          <w:placeholder>
            <w:docPart w:val="483C77159FA44EB480FD3380B055BA97"/>
          </w:placeholder>
          <w:dataBinding w:prefixMappings="xmlns:ns0='urn:microsoft-dynamics-nav/reports/PackingSlip_SalesConformation/50004/'" w:xpath="/ns0:NavWordReportXmlPart[1]/ns0:Header[1]/ns0:CompanyHomePage[1]" w:storeItemID="{548263E1-0E97-4CE4-8870-0C1674D49B93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PackingSlip_SalesConformation/50004"/>
          <w:id w:val="-1096472806"/>
          <w:placeholder>
            <w:docPart w:val="DC9B735C7AD94CE1A15440DEF9F98377"/>
          </w:placeholder>
          <w:dataBinding w:prefixMappings="xmlns:ns0='urn:microsoft-dynamics-nav/reports/PackingSlip_SalesConformation/50004/'" w:xpath="/ns0:NavWordReportXmlPart[1]/ns0:Header[1]/ns0:CompanyPhoneNo[1]" w:storeItemID="{548263E1-0E97-4CE4-8870-0C1674D49B93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PackingSlip_SalesConformation/50004"/>
          <w:id w:val="483051749"/>
          <w:placeholder>
            <w:docPart w:val="D96654DFCFE94D97AC43C81A3F9AD72A"/>
          </w:placeholder>
          <w:dataBinding w:prefixMappings="xmlns:ns0='urn:microsoft-dynamics-nav/reports/PackingSlip_SalesConformation/50004/'" w:xpath="/ns0:NavWordReportXmlPart[1]/ns0:Header[1]/ns0:CompanyEMail[1]" w:storeItemID="{548263E1-0E97-4CE4-8870-0C1674D49B93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PackingSlip_SalesConformation/50004"/>
          <w:id w:val="344517436"/>
          <w:placeholder>
            <w:docPart w:val="601B6C8C6FDB44DA9801D080063548E3"/>
          </w:placeholder>
          <w:dataBinding w:prefixMappings="xmlns:ns0='urn:microsoft-dynamics-nav/reports/PackingSlip_SalesConformation/50004/'" w:xpath="/ns0:NavWordReportXmlPart[1]/ns0:Header[1]/ns0:CompanyBankName[1]" w:storeItemID="{548263E1-0E97-4CE4-8870-0C1674D49B93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PackingSlip_SalesConformation/50004"/>
          <w:id w:val="-919787168"/>
          <w:placeholder>
            <w:docPart w:val="C6BD66AFA4CF4A91899986FCBB09C9B7"/>
          </w:placeholder>
          <w:dataBinding w:prefixMappings="xmlns:ns0='urn:microsoft-dynamics-nav/reports/PackingSlip_SalesConformation/50004/'" w:xpath="/ns0:NavWordReportXmlPart[1]/ns0:Header[1]/ns0:CompanyIBAN_Lbl[1]" w:storeItemID="{548263E1-0E97-4CE4-8870-0C1674D49B93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PackingSlip_SalesConformation/50004"/>
          <w:id w:val="631832452"/>
          <w:placeholder>
            <w:docPart w:val="501DE68E8A27481AA4D8416D80E0C2B1"/>
          </w:placeholder>
          <w:dataBinding w:prefixMappings="xmlns:ns0='urn:microsoft-dynamics-nav/reports/PackingSlip_SalesConformation/50004/'" w:xpath="/ns0:NavWordReportXmlPart[1]/ns0:Header[1]/ns0:CompanySWIFT_Lbl[1]" w:storeItemID="{548263E1-0E97-4CE4-8870-0C1674D49B93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PackingSlip_SalesConformation/50004"/>
          <w:id w:val="1463994099"/>
          <w:placeholder>
            <w:docPart w:val="FFDA12B4DCE34F94B3820BAAFC62573B"/>
          </w:placeholder>
          <w:dataBinding w:prefixMappings="xmlns:ns0='urn:microsoft-dynamics-nav/reports/PackingSlip_SalesConformation/50004/'" w:xpath="/ns0:NavWordReportXmlPart[1]/ns0:Header[1]/ns0:CompanyGiroNo_Lbl[1]" w:storeItemID="{548263E1-0E97-4CE4-8870-0C1674D49B93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394026" w14:paraId="6E7B2F2C" w14:textId="77777777">
          <w:pPr>
            <w:pStyle w:val="NoSpacing"/>
          </w:pPr>
          <w:sdt>
            <w:sdtPr>
              <w:alias w:val="#Nav: /Header/CompanyBankBranchNo"/>
              <w:tag w:val="#Nav: PackingSlip_SalesConformation/50004"/>
              <w:id w:val="-1272468107"/>
              <w:placeholder>
                <w:docPart w:val="8E107BCF07D745458FB35DEA5C1EF868"/>
              </w:placeholder>
              <w:dataBinding w:prefixMappings="xmlns:ns0='urn:microsoft-dynamics-nav/reports/PackingSlip_SalesConformation/50004/'" w:xpath="/ns0:NavWordReportXmlPart[1]/ns0:Header[1]/ns0:CompanyBankBranchNo[1]" w:storeItemID="{548263E1-0E97-4CE4-8870-0C1674D49B93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PackingSlip_SalesConformation/50004"/>
              <w:id w:val="-1066791751"/>
              <w:placeholder>
                <w:docPart w:val="F54475ED40B140B5917D3CA65E7D2903"/>
              </w:placeholder>
              <w:dataBinding w:prefixMappings="xmlns:ns0='urn:microsoft-dynamics-nav/reports/PackingSlip_SalesConformation/50004/'" w:xpath="/ns0:NavWordReportXmlPart[1]/ns0:Header[1]/ns0:CompanyBankAccountNo[1]" w:storeItemID="{548263E1-0E97-4CE4-8870-0C1674D49B93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PackingSlip_SalesConformation/50004"/>
          <w:id w:val="1436247798"/>
          <w:placeholder>
            <w:docPart w:val="E6B91E2832C64A4EB0282B0BA694EA89"/>
          </w:placeholder>
          <w:dataBinding w:prefixMappings="xmlns:ns0='urn:microsoft-dynamics-nav/reports/PackingSlip_SalesConformation/50004/'" w:xpath="/ns0:NavWordReportXmlPart[1]/ns0:Header[1]/ns0:CompanyIBAN[1]" w:storeItemID="{548263E1-0E97-4CE4-8870-0C1674D49B93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PackingSlip_SalesConformation/50004"/>
          <w:id w:val="1663202774"/>
          <w:placeholder>
            <w:docPart w:val="AE9BBA4EBCE642F584071221E3254828"/>
          </w:placeholder>
          <w:dataBinding w:prefixMappings="xmlns:ns0='urn:microsoft-dynamics-nav/reports/PackingSlip_SalesConformation/50004/'" w:xpath="/ns0:NavWordReportXmlPart[1]/ns0:Header[1]/ns0:CompanySWIFT[1]" w:storeItemID="{548263E1-0E97-4CE4-8870-0C1674D49B93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PackingSlip_SalesConformation/50004"/>
          <w:id w:val="539329330"/>
          <w:placeholder>
            <w:docPart w:val="EF822B86F7474C909C88489EB6BD9EB5"/>
          </w:placeholder>
          <w:dataBinding w:prefixMappings="xmlns:ns0='urn:microsoft-dynamics-nav/reports/PackingSlip_SalesConformation/50004/'" w:xpath="/ns0:NavWordReportXmlPart[1]/ns0:Header[1]/ns0:CompanyGiroNo[1]" w:storeItemID="{548263E1-0E97-4CE4-8870-0C1674D49B93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4026" w:rsidP="00E40C63" w:rsidRDefault="00394026" w14:paraId="46377102" w14:textId="77777777">
      <w:pPr>
        <w:spacing w:after="0"/>
      </w:pPr>
      <w:r>
        <w:separator/>
      </w:r>
    </w:p>
  </w:footnote>
  <w:footnote w:type="continuationSeparator" w:id="0">
    <w:p w:rsidR="00394026" w:rsidP="00E40C63" w:rsidRDefault="00394026" w14:paraId="41DE0F3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394026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PackingSlip_SalesConformation/50004"/>
              <w:id w:val="-816805812"/>
              <w:placeholder>
                <w:docPart w:val="CB5E2B847CFD4864B2988CC463AF0FC9"/>
              </w:placeholder>
              <w:dataBinding w:prefixMappings="xmlns:ns0='urn:microsoft-dynamics-nav/reports/PackingSlip_SalesConformation/50004/'" w:xpath="/ns0:NavWordReportXmlPart[1]/ns0:Header[1]/ns0:DocumentNo[1]" w:storeItemID="{548263E1-0E97-4CE4-8870-0C1674D49B93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PackingSlip_SalesConformation/50004"/>
            <w:id w:val="484896011"/>
            <w:placeholder>
              <w:docPart w:val="43DBC2F63F24425B868BA526E92D069F"/>
            </w:placeholder>
            <w:dataBinding w:prefixMappings="xmlns:ns0='urn:microsoft-dynamics-nav/reports/PackingSlip_SalesConformation/50004/'" w:xpath="/ns0:NavWordReportXmlPart[1]/ns0:Header[1]/ns0:DocumentDate[1]" w:storeItemID="{548263E1-0E97-4CE4-8870-0C1674D49B93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394026" w14:paraId="44C5EC63" w14:textId="77777777">
          <w:pPr>
            <w:pStyle w:val="Subtitle"/>
          </w:pPr>
          <w:sdt>
            <w:sdtPr>
              <w:alias w:val="#Nav: /Header/Page_Lbl"/>
              <w:tag w:val="#Nav: PackingSlip_SalesConformation/50004"/>
              <w:id w:val="413125616"/>
              <w:placeholder>
                <w:docPart w:val="CB5E2B847CFD4864B2988CC463AF0FC9"/>
              </w:placeholder>
              <w:dataBinding w:prefixMappings="xmlns:ns0='urn:microsoft-dynamics-nav/reports/PackingSlip_SalesConformation/50004/'" w:xpath="/ns0:NavWordReportXmlPart[1]/ns0:Header[1]/ns0:Page_Lbl[1]" w:storeItemID="{548263E1-0E97-4CE4-8870-0C1674D49B93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394026" w14:paraId="6F9F9539" w14:textId="77777777">
          <w:pPr>
            <w:pStyle w:val="Title"/>
          </w:pPr>
          <w:sdt>
            <w:sdtPr>
              <w:alias w:val="#Nav: /Header/DocumentTitle"/>
              <w:tag w:val="#Nav: PackingSlip_SalesConformation/50004"/>
              <w:id w:val="1958685660"/>
              <w:placeholder>
                <w:docPart w:val="DefaultPlaceholder_-1854013440"/>
              </w:placeholder>
              <w:dataBinding w:prefixMappings="xmlns:ns0='urn:microsoft-dynamics-nav/reports/PackingSlip_SalesConformation/50004/'" w:xpath="/ns0:NavWordReportXmlPart[1]/ns0:Header[1]/ns0:DocumentTitle[1]" w:storeItemID="{548263E1-0E97-4CE4-8870-0C1674D49B93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PackingSlip_SalesConformation/50004"/>
              <w:id w:val="-1661532074"/>
              <w:placeholder>
                <w:docPart w:val="82EFD588785843B0B2A5770E7AE63814"/>
              </w:placeholder>
              <w:dataBinding w:prefixMappings="xmlns:ns0='urn:microsoft-dynamics-nav/reports/PackingSlip_SalesConformation/50004/'" w:xpath="/ns0:NavWordReportXmlPart[1]/ns0:Header[1]/ns0:DocumentNo[1]" w:storeItemID="{548263E1-0E97-4CE4-8870-0C1674D49B93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PackingSlip_SalesConformation/50004"/>
            <w:id w:val="832561865"/>
            <w:placeholder>
              <w:docPart w:val="6A5FB52404BC4ADFB76132B84108800B"/>
            </w:placeholder>
            <w:dataBinding w:prefixMappings="xmlns:ns0='urn:microsoft-dynamics-nav/reports/PackingSlip_SalesConformation/50004/'" w:xpath="/ns0:NavWordReportXmlPart[1]/ns0:Header[1]/ns0:DocumentDate[1]" w:storeItemID="{548263E1-0E97-4CE4-8870-0C1674D49B93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394026" w14:paraId="414DE389" w14:textId="77777777">
          <w:pPr>
            <w:pStyle w:val="Subtitle"/>
          </w:pPr>
          <w:sdt>
            <w:sdtPr>
              <w:alias w:val="#Nav: /Header/Page_Lbl"/>
              <w:tag w:val="#Nav: PackingSlip_SalesConformation/50004"/>
              <w:id w:val="1447419442"/>
              <w:placeholder>
                <w:docPart w:val="82EFD588785843B0B2A5770E7AE63814"/>
              </w:placeholder>
              <w:dataBinding w:prefixMappings="xmlns:ns0='urn:microsoft-dynamics-nav/reports/PackingSlip_SalesConformation/50004/'" w:xpath="/ns0:NavWordReportXmlPart[1]/ns0:Header[1]/ns0:Page_Lbl[1]" w:storeItemID="{548263E1-0E97-4CE4-8870-0C1674D49B93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PackingSlip_SalesConformation/50004"/>
            <w:id w:val="-283887918"/>
            <w:dataBinding w:prefixMappings="xmlns:ns0='urn:microsoft-dynamics-nav/reports/PackingSlip_SalesConformation/50004/'" w:xpath="/ns0:NavWordReportXmlPart[1]/ns0:Header[1]/ns0:CompanyPicture[1]" w:storeItemID="{548263E1-0E97-4CE4-8870-0C1674D49B93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2A7A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C2D70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E5A42"/>
    <w:rsid w:val="002F0999"/>
    <w:rsid w:val="002F2688"/>
    <w:rsid w:val="00323A65"/>
    <w:rsid w:val="00337723"/>
    <w:rsid w:val="00355E20"/>
    <w:rsid w:val="00374316"/>
    <w:rsid w:val="0038349C"/>
    <w:rsid w:val="00394026"/>
    <w:rsid w:val="00394029"/>
    <w:rsid w:val="003A31D7"/>
    <w:rsid w:val="003A7E69"/>
    <w:rsid w:val="003B1D59"/>
    <w:rsid w:val="003D120B"/>
    <w:rsid w:val="003D4B80"/>
    <w:rsid w:val="003E2178"/>
    <w:rsid w:val="003F77E2"/>
    <w:rsid w:val="00451EDB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C3B27"/>
    <w:rsid w:val="005C7141"/>
    <w:rsid w:val="005F2559"/>
    <w:rsid w:val="005F5EC9"/>
    <w:rsid w:val="005F6BCC"/>
    <w:rsid w:val="0060202A"/>
    <w:rsid w:val="00610A30"/>
    <w:rsid w:val="00612ABF"/>
    <w:rsid w:val="006245DA"/>
    <w:rsid w:val="00634519"/>
    <w:rsid w:val="00665CDC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1EA3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163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2573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B7F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5417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166D5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92ecaf7700f4f9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F1380F777A45D5AC0B4F24FE2E5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C84E9-57DB-4BDB-86A7-D1D60C23C783}"/>
      </w:docPartPr>
      <w:docPartBody>
        <w:p w:rsidR="00D85B7E" w:rsidRDefault="00C430D0" w:rsidP="00C430D0">
          <w:pPr>
            <w:pStyle w:val="2CF1380F777A45D5AC0B4F24FE2E57A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5BB2138F29427DBCEEDD84ADADC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84409-0B9C-4655-8F40-FCC17F021525}"/>
      </w:docPartPr>
      <w:docPartBody>
        <w:p w:rsidR="00D85B7E" w:rsidRDefault="00C430D0" w:rsidP="00C430D0">
          <w:pPr>
            <w:pStyle w:val="925BB2138F29427DBCEEDD84ADADC0B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9EE0D50EFB4F62A61BC2065D6EC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5C255-4C65-478D-9A81-29A7235AA400}"/>
      </w:docPartPr>
      <w:docPartBody>
        <w:p w:rsidR="00D85B7E" w:rsidRDefault="00C430D0" w:rsidP="00C430D0">
          <w:pPr>
            <w:pStyle w:val="519EE0D50EFB4F62A61BC2065D6EC8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DCDEBB03C643488BC72BD1D9A3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7B8C3-9278-4F7D-88C2-8773833B8BFD}"/>
      </w:docPartPr>
      <w:docPartBody>
        <w:p w:rsidR="00D85B7E" w:rsidRDefault="00C430D0" w:rsidP="00C430D0">
          <w:pPr>
            <w:pStyle w:val="98DCDEBB03C643488BC72BD1D9A383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078076618444F3C83485323A44C3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B15ED-1FF1-436C-9AF2-F289AA09DADF}"/>
      </w:docPartPr>
      <w:docPartBody>
        <w:p w:rsidR="00D85B7E" w:rsidRDefault="00C430D0" w:rsidP="00C430D0">
          <w:pPr>
            <w:pStyle w:val="0078076618444F3C83485323A44C395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3B90DDB9DC94227A8EE44A5162D0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17872-EA70-4DDA-99CA-A77583EC32C2}"/>
      </w:docPartPr>
      <w:docPartBody>
        <w:p w:rsidR="00D85B7E" w:rsidRDefault="00C430D0" w:rsidP="00C430D0">
          <w:pPr>
            <w:pStyle w:val="93B90DDB9DC94227A8EE44A5162D05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09268D065548A1B742EE9F17FB0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5178A-BF48-45F1-8B67-57153A751996}"/>
      </w:docPartPr>
      <w:docPartBody>
        <w:p w:rsidR="00D85B7E" w:rsidRDefault="00C430D0" w:rsidP="00C430D0">
          <w:pPr>
            <w:pStyle w:val="5909268D065548A1B742EE9F17FB05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A5EA11889CD442FB5A30AABD0B1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8D5D8-C21A-4D82-AF78-CFDF66E95AB5}"/>
      </w:docPartPr>
      <w:docPartBody>
        <w:p w:rsidR="00D85B7E" w:rsidRDefault="00C430D0" w:rsidP="00C430D0">
          <w:pPr>
            <w:pStyle w:val="3A5EA11889CD442FB5A30AABD0B17F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568F46581E460EAD3E66330C39B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FD72B-7A65-435C-A997-EE3610EA7A52}"/>
      </w:docPartPr>
      <w:docPartBody>
        <w:p w:rsidR="00D85B7E" w:rsidRDefault="00C430D0" w:rsidP="00C430D0">
          <w:pPr>
            <w:pStyle w:val="9F568F46581E460EAD3E66330C39BB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1C5FF025A44ACD8538B5A20339B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8975D-6BD2-485B-B316-3DE0F76AC011}"/>
      </w:docPartPr>
      <w:docPartBody>
        <w:p w:rsidR="00D85B7E" w:rsidRDefault="00C430D0" w:rsidP="00C430D0">
          <w:pPr>
            <w:pStyle w:val="441C5FF025A44ACD8538B5A20339B8C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59A1"/>
    <w:rsid w:val="0014010E"/>
    <w:rsid w:val="001D7977"/>
    <w:rsid w:val="00281485"/>
    <w:rsid w:val="002F139C"/>
    <w:rsid w:val="0051491F"/>
    <w:rsid w:val="005C4D9B"/>
    <w:rsid w:val="006B4C0D"/>
    <w:rsid w:val="006D7424"/>
    <w:rsid w:val="00831544"/>
    <w:rsid w:val="0085216E"/>
    <w:rsid w:val="008977ED"/>
    <w:rsid w:val="008D456B"/>
    <w:rsid w:val="00930259"/>
    <w:rsid w:val="009645F4"/>
    <w:rsid w:val="00A97C90"/>
    <w:rsid w:val="00B45A5A"/>
    <w:rsid w:val="00B56AF6"/>
    <w:rsid w:val="00B84D80"/>
    <w:rsid w:val="00B9309C"/>
    <w:rsid w:val="00C430D0"/>
    <w:rsid w:val="00C93D96"/>
    <w:rsid w:val="00D05ADC"/>
    <w:rsid w:val="00D72C86"/>
    <w:rsid w:val="00D85B7E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0D0"/>
    <w:rPr>
      <w:color w:val="808080"/>
    </w:rPr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2CF1380F777A45D5AC0B4F24FE2E57AF">
    <w:name w:val="2CF1380F777A45D5AC0B4F24FE2E57AF"/>
    <w:rsid w:val="00C430D0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925BB2138F29427DBCEEDD84ADADC0B5">
    <w:name w:val="925BB2138F29427DBCEEDD84ADADC0B5"/>
    <w:rsid w:val="00C430D0"/>
  </w:style>
  <w:style w:type="paragraph" w:customStyle="1" w:styleId="519EE0D50EFB4F62A61BC2065D6EC895">
    <w:name w:val="519EE0D50EFB4F62A61BC2065D6EC895"/>
    <w:rsid w:val="00C430D0"/>
  </w:style>
  <w:style w:type="paragraph" w:customStyle="1" w:styleId="98DCDEBB03C643488BC72BD1D9A383DB">
    <w:name w:val="98DCDEBB03C643488BC72BD1D9A383DB"/>
    <w:rsid w:val="00C430D0"/>
  </w:style>
  <w:style w:type="paragraph" w:customStyle="1" w:styleId="0078076618444F3C83485323A44C3958">
    <w:name w:val="0078076618444F3C83485323A44C3958"/>
    <w:rsid w:val="00C430D0"/>
  </w:style>
  <w:style w:type="paragraph" w:customStyle="1" w:styleId="93B90DDB9DC94227A8EE44A5162D0523">
    <w:name w:val="93B90DDB9DC94227A8EE44A5162D0523"/>
    <w:rsid w:val="00C430D0"/>
  </w:style>
  <w:style w:type="paragraph" w:customStyle="1" w:styleId="5909268D065548A1B742EE9F17FB05FA">
    <w:name w:val="5909268D065548A1B742EE9F17FB05FA"/>
    <w:rsid w:val="00C430D0"/>
  </w:style>
  <w:style w:type="paragraph" w:customStyle="1" w:styleId="3A5EA11889CD442FB5A30AABD0B17F2C">
    <w:name w:val="3A5EA11889CD442FB5A30AABD0B17F2C"/>
    <w:rsid w:val="00C430D0"/>
  </w:style>
  <w:style w:type="paragraph" w:customStyle="1" w:styleId="9F568F46581E460EAD3E66330C39BB4D">
    <w:name w:val="9F568F46581E460EAD3E66330C39BB4D"/>
    <w:rsid w:val="00C430D0"/>
  </w:style>
  <w:style w:type="paragraph" w:customStyle="1" w:styleId="441C5FF025A44ACD8538B5A20339B8C2">
    <w:name w:val="441C5FF025A44ACD8538B5A20339B8C2"/>
    <w:rsid w:val="00C430D0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P a c k i n g S l i p _ S a l e s C o n f o r m a t i o n / 5 0 0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2021-07-16T12:45:00Z</dcterms:created>
  <dcterms:modified xsi:type="dcterms:W3CDTF">2021-08-18T15:32:00Z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